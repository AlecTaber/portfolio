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7E68B" w14:textId="77777777" w:rsidR="00457ADE" w:rsidRDefault="00C90004" w:rsidP="00B86C53">
      <w:pPr>
        <w:rPr>
          <w:color w:val="auto"/>
        </w:rPr>
      </w:pPr>
      <w:r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32D5961D" wp14:editId="46EC93D4">
                <wp:simplePos x="0" y="0"/>
                <wp:positionH relativeFrom="page">
                  <wp:posOffset>0</wp:posOffset>
                </wp:positionH>
                <wp:positionV relativeFrom="paragraph">
                  <wp:posOffset>-399415</wp:posOffset>
                </wp:positionV>
                <wp:extent cx="2816352" cy="10058400"/>
                <wp:effectExtent l="0" t="0" r="3175" b="0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352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D0325" id="Rectangle 1" o:spid="_x0000_s1026" alt="&quot;&quot;" style="position:absolute;margin-left:0;margin-top:-31.45pt;width:221.75pt;height:11in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" fillcolor="#d3ccf8 [3204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92"/>
        <w:gridCol w:w="737"/>
        <w:gridCol w:w="2681"/>
        <w:gridCol w:w="3690"/>
      </w:tblGrid>
      <w:tr w:rsidR="00CF2BE7" w:rsidRPr="00020BEB" w14:paraId="3B2CC86C" w14:textId="77777777" w:rsidTr="00B06922">
        <w:trPr>
          <w:trHeight w:val="3960"/>
        </w:trPr>
        <w:tc>
          <w:tcPr>
            <w:tcW w:w="3692" w:type="dxa"/>
            <w:vMerge w:val="restart"/>
          </w:tcPr>
          <w:p w14:paraId="5A041D17" w14:textId="77777777" w:rsidR="00CF2BE7" w:rsidRDefault="00843522" w:rsidP="00B31DA4">
            <w:pPr>
              <w:pStyle w:val="Heading1"/>
            </w:pPr>
            <w:sdt>
              <w:sdtPr>
                <w:id w:val="1159350625"/>
                <w:placeholder>
                  <w:docPart w:val="85EF4577EB4740D88778A0A1E6F354B3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5B0AD4">
                  <w:t>Objective</w:t>
                </w:r>
              </w:sdtContent>
            </w:sdt>
          </w:p>
          <w:p w14:paraId="6ADCD6D7" w14:textId="77777777" w:rsidR="00CF2BE7" w:rsidRDefault="00CF2BE7" w:rsidP="003F1D3E"/>
          <w:p w14:paraId="352AEDFE" w14:textId="77777777" w:rsidR="003F1D3E" w:rsidRPr="003F1D3E" w:rsidRDefault="00843522" w:rsidP="003F1D3E">
            <w:pPr>
              <w:rPr>
                <w:color w:val="auto"/>
                <w:szCs w:val="20"/>
              </w:rPr>
            </w:pPr>
            <w:sdt>
              <w:sdtPr>
                <w:id w:val="1134839474"/>
                <w:placeholder>
                  <w:docPart w:val="0D228F4D7BE245FD9E277F1BE49A6FE9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rPr>
                    <w:color w:val="auto"/>
                    <w:szCs w:val="20"/>
                  </w:rPr>
                  <w:t>To obtain a challenging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 xml:space="preserve">UI/UX Designer position 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where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my creativity,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problem-solving</w:t>
                </w:r>
                <w:r w:rsidR="003F1D3E">
                  <w:rPr>
                    <w:color w:val="auto"/>
                    <w:szCs w:val="20"/>
                  </w:rPr>
                  <w:t xml:space="preserve"> </w:t>
                </w:r>
                <w:r w:rsidR="003F1D3E" w:rsidRPr="00020BEB">
                  <w:rPr>
                    <w:color w:val="auto"/>
                    <w:szCs w:val="20"/>
                  </w:rPr>
                  <w:t>skills,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experience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in designing engaging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user-friendly interface</w:t>
                </w:r>
                <w:r w:rsidR="003F1D3E">
                  <w:rPr>
                    <w:color w:val="auto"/>
                    <w:szCs w:val="20"/>
                  </w:rPr>
                  <w:t>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can be utilized to enhance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user experiences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and drive business</w:t>
                </w:r>
                <w:r w:rsidR="003F1D3E">
                  <w:rPr>
                    <w:color w:val="auto"/>
                    <w:szCs w:val="20"/>
                  </w:rPr>
                  <w:br/>
                </w:r>
                <w:r w:rsidR="003F1D3E" w:rsidRPr="00020BEB">
                  <w:rPr>
                    <w:color w:val="auto"/>
                    <w:szCs w:val="20"/>
                  </w:rPr>
                  <w:t>objectives.</w:t>
                </w:r>
              </w:sdtContent>
            </w:sdt>
            <w:r w:rsidR="00771A46">
              <w:t xml:space="preserve"> </w:t>
            </w:r>
          </w:p>
          <w:p w14:paraId="4AF8F4BA" w14:textId="77777777" w:rsidR="00CF2BE7" w:rsidRPr="00EF0E02" w:rsidRDefault="00CF2BE7" w:rsidP="000968D6"/>
        </w:tc>
        <w:tc>
          <w:tcPr>
            <w:tcW w:w="737" w:type="dxa"/>
            <w:vMerge w:val="restart"/>
          </w:tcPr>
          <w:p w14:paraId="4BD15A0A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6FE97B1" w14:textId="01B3A6EC" w:rsidR="00843522" w:rsidRPr="00843522" w:rsidRDefault="00843522" w:rsidP="00843522">
            <w:pPr>
              <w:pStyle w:val="Title"/>
            </w:pPr>
            <w:r>
              <w:t>Template Resume</w:t>
            </w:r>
          </w:p>
          <w:p w14:paraId="4B23CC3C" w14:textId="77777777" w:rsidR="00CF2BE7" w:rsidRPr="00020BEB" w:rsidRDefault="00843522" w:rsidP="00B86C53">
            <w:pPr>
              <w:pStyle w:val="Subtitle"/>
              <w:rPr>
                <w:sz w:val="24"/>
                <w:lang w:val="it-IT"/>
              </w:rPr>
            </w:pPr>
            <w:sdt>
              <w:sdtPr>
                <w:rPr>
                  <w:sz w:val="24"/>
                </w:rPr>
                <w:id w:val="1815216784"/>
                <w:placeholder>
                  <w:docPart w:val="B40CE565034349CAB876377B30F686B4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771A46">
                  <w:rPr>
                    <w:lang w:val="de-DE"/>
                  </w:rPr>
                  <w:t>UI/UX Designer</w:t>
                </w:r>
              </w:sdtContent>
            </w:sdt>
          </w:p>
          <w:p w14:paraId="375EFD87" w14:textId="77777777" w:rsidR="00CF2BE7" w:rsidRPr="00771A46" w:rsidRDefault="00CF2BE7" w:rsidP="00B86C53">
            <w:pPr>
              <w:rPr>
                <w:lang w:val="de-DE"/>
              </w:rPr>
            </w:pPr>
          </w:p>
          <w:p w14:paraId="5230F4D1" w14:textId="77777777" w:rsidR="00CF2BE7" w:rsidRPr="00EF0E02" w:rsidRDefault="00843522" w:rsidP="00850571">
            <w:sdt>
              <w:sdtPr>
                <w:id w:val="-1345475568"/>
                <w:placeholder>
                  <w:docPart w:val="D31989CD22CE422BAA1622F8ADE819FA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9B4B3C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</w:p>
        </w:tc>
      </w:tr>
      <w:tr w:rsidR="00CF2BE7" w:rsidRPr="00020BEB" w14:paraId="286F578E" w14:textId="77777777" w:rsidTr="00CF2BE7">
        <w:trPr>
          <w:trHeight w:val="90"/>
        </w:trPr>
        <w:tc>
          <w:tcPr>
            <w:tcW w:w="3692" w:type="dxa"/>
            <w:vMerge/>
          </w:tcPr>
          <w:p w14:paraId="4011B08D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01AED87C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bottom w:val="single" w:sz="4" w:space="0" w:color="000000" w:themeColor="text1"/>
            </w:tcBorders>
          </w:tcPr>
          <w:p w14:paraId="2BB3B68F" w14:textId="77777777" w:rsidR="00CF2BE7" w:rsidRPr="00AD590F" w:rsidRDefault="00CF2BE7" w:rsidP="00F46F61"/>
        </w:tc>
      </w:tr>
      <w:tr w:rsidR="00CF2BE7" w:rsidRPr="00020BEB" w14:paraId="53A4C462" w14:textId="77777777" w:rsidTr="00771A46">
        <w:trPr>
          <w:trHeight w:val="432"/>
        </w:trPr>
        <w:tc>
          <w:tcPr>
            <w:tcW w:w="3692" w:type="dxa"/>
            <w:vMerge w:val="restart"/>
          </w:tcPr>
          <w:p w14:paraId="527EB7A1" w14:textId="77777777" w:rsidR="00CF2BE7" w:rsidRDefault="00CF2BE7" w:rsidP="003F1D3E"/>
          <w:p w14:paraId="62577B8B" w14:textId="77777777" w:rsidR="00CF2BE7" w:rsidRDefault="00CF2BE7" w:rsidP="003F1D3E"/>
          <w:p w14:paraId="512B7E74" w14:textId="77777777" w:rsidR="00CF2BE7" w:rsidRPr="00771A46" w:rsidRDefault="00843522" w:rsidP="00771A46">
            <w:pPr>
              <w:pStyle w:val="Heading1"/>
            </w:pPr>
            <w:sdt>
              <w:sdtPr>
                <w:id w:val="-1704474398"/>
                <w:placeholder>
                  <w:docPart w:val="F5DE07F5C6C344E183259BEC18935D41"/>
                </w:placeholder>
                <w:showingPlcHdr/>
                <w15:appearance w15:val="hidden"/>
              </w:sdtPr>
              <w:sdtEndPr/>
              <w:sdtContent>
                <w:r w:rsidR="003F1D3E" w:rsidRPr="00771A46">
                  <w:t>CONTACT</w:t>
                </w:r>
              </w:sdtContent>
            </w:sdt>
          </w:p>
          <w:p w14:paraId="0C9F04C1" w14:textId="77777777" w:rsidR="00CF2BE7" w:rsidRPr="00020BEB" w:rsidRDefault="00CF2BE7" w:rsidP="00CF2BE7">
            <w:pPr>
              <w:rPr>
                <w:color w:val="auto"/>
                <w:szCs w:val="20"/>
              </w:rPr>
            </w:pPr>
          </w:p>
          <w:p w14:paraId="4B862712" w14:textId="77777777" w:rsidR="00CF2BE7" w:rsidRPr="003F1D3E" w:rsidRDefault="00843522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373516044"/>
                <w:placeholder>
                  <w:docPart w:val="19808E5920D848B7B1CE792A6048678D"/>
                </w:placeholder>
                <w:temporary/>
                <w:showingPlcHdr/>
                <w15:appearance w15:val="hidden"/>
              </w:sdtPr>
              <w:sdtEndPr/>
              <w:sdtContent>
                <w:hyperlink r:id="rId8" w:history="1">
                  <w:r w:rsidR="003F1D3E" w:rsidRPr="003F1D3E">
                    <w:rPr>
                      <w:lang w:val="it-IT"/>
                    </w:rPr>
                    <w:t>angelica@example.com</w:t>
                  </w:r>
                </w:hyperlink>
              </w:sdtContent>
            </w:sdt>
          </w:p>
          <w:p w14:paraId="7495B7E6" w14:textId="77777777" w:rsidR="003F1D3E" w:rsidRPr="003F1D3E" w:rsidRDefault="00843522" w:rsidP="00771A46">
            <w:pPr>
              <w:pStyle w:val="ListBullet"/>
            </w:pPr>
            <w:sdt>
              <w:sdtPr>
                <w:rPr>
                  <w:noProof/>
                  <w:lang w:val="it-IT"/>
                </w:rPr>
                <w:id w:val="-1895805189"/>
                <w:placeholder>
                  <w:docPart w:val="4E99F01DD1D74B0E90738DEFA34B354C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8377D9">
                  <w:t>www.interestingsite.com</w:t>
                </w:r>
              </w:sdtContent>
            </w:sdt>
          </w:p>
          <w:p w14:paraId="2EBCF502" w14:textId="77777777" w:rsidR="003F1D3E" w:rsidRPr="003F1D3E" w:rsidRDefault="00843522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-1334449499"/>
                <w:placeholder>
                  <w:docPart w:val="3A1CC7583E6F4790853611F17A972D7F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t>(212) 555-0155</w:t>
                </w:r>
              </w:sdtContent>
            </w:sdt>
          </w:p>
          <w:p w14:paraId="22100A59" w14:textId="77777777" w:rsidR="00CF2BE7" w:rsidRPr="003F1D3E" w:rsidRDefault="00843522" w:rsidP="00771A46">
            <w:pPr>
              <w:pStyle w:val="ListBullet"/>
              <w:rPr>
                <w:b/>
                <w:caps/>
                <w:noProof/>
                <w:lang w:val="it-IT"/>
              </w:rPr>
            </w:pPr>
            <w:sdt>
              <w:sdtPr>
                <w:rPr>
                  <w:noProof/>
                  <w:lang w:val="it-IT"/>
                </w:rPr>
                <w:id w:val="504550862"/>
                <w:placeholder>
                  <w:docPart w:val="230774D7A2E942DDB157935B93E1DB24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8377D9">
                  <w:t>New York City, NY</w:t>
                </w:r>
              </w:sdtContent>
            </w:sdt>
          </w:p>
          <w:p w14:paraId="5C69A9C9" w14:textId="77777777" w:rsidR="00CF2BE7" w:rsidRDefault="00CF2BE7" w:rsidP="008770FA"/>
          <w:p w14:paraId="5CA3595D" w14:textId="77777777" w:rsidR="00CF2BE7" w:rsidRDefault="00CF2BE7" w:rsidP="008770FA"/>
          <w:p w14:paraId="01A81A5B" w14:textId="77777777" w:rsidR="008770FA" w:rsidRDefault="008770FA" w:rsidP="00CF2BE7">
            <w:pPr>
              <w:pStyle w:val="Heading1"/>
            </w:pPr>
          </w:p>
          <w:p w14:paraId="2907D92C" w14:textId="77777777" w:rsidR="008770FA" w:rsidRDefault="008770FA" w:rsidP="00CF2BE7">
            <w:pPr>
              <w:pStyle w:val="Heading1"/>
            </w:pPr>
          </w:p>
          <w:p w14:paraId="2D2324BC" w14:textId="77777777" w:rsidR="00CF2BE7" w:rsidRPr="00C822BF" w:rsidRDefault="00843522" w:rsidP="00CF2BE7">
            <w:pPr>
              <w:pStyle w:val="Heading1"/>
            </w:pPr>
            <w:sdt>
              <w:sdtPr>
                <w:id w:val="-1334530411"/>
                <w:placeholder>
                  <w:docPart w:val="926B782087D74CBEBD2DAC3C89EA152F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C822BF">
                  <w:t>EDUCATION</w:t>
                </w:r>
              </w:sdtContent>
            </w:sdt>
          </w:p>
          <w:p w14:paraId="384504AB" w14:textId="77777777" w:rsidR="00CF2BE7" w:rsidRPr="009B4B3C" w:rsidRDefault="00CF2BE7" w:rsidP="00CF2BE7">
            <w:pPr>
              <w:rPr>
                <w:b/>
                <w:bCs/>
                <w:color w:val="auto"/>
                <w:spacing w:val="20"/>
                <w:sz w:val="18"/>
                <w:szCs w:val="18"/>
              </w:rPr>
            </w:pPr>
          </w:p>
          <w:p w14:paraId="4AD0F770" w14:textId="77777777" w:rsidR="00CF2BE7" w:rsidRPr="00771A46" w:rsidRDefault="00843522" w:rsidP="00771A46">
            <w:pPr>
              <w:pStyle w:val="Heading2"/>
              <w:rPr>
                <w:rStyle w:val="NotBold"/>
              </w:rPr>
            </w:pPr>
            <w:sdt>
              <w:sdtPr>
                <w:rPr>
                  <w:rStyle w:val="NotBold"/>
                </w:rPr>
                <w:id w:val="-1614356511"/>
                <w:placeholder>
                  <w:docPart w:val="21BAC577E205475CAE2BCA1846A6891F"/>
                </w:placeholder>
                <w:temporary/>
                <w:showingPlcHdr/>
                <w15:appearance w15:val="hidden"/>
              </w:sdtPr>
              <w:sdtEndPr>
                <w:rPr>
                  <w:rStyle w:val="NotBold"/>
                </w:rPr>
              </w:sdtEndPr>
              <w:sdtContent>
                <w:r w:rsidR="003F1D3E" w:rsidRPr="00771A46">
                  <w:rPr>
                    <w:rStyle w:val="NotBold"/>
                  </w:rPr>
                  <w:t>SCHOOL OF FINE ART</w:t>
                </w:r>
              </w:sdtContent>
            </w:sdt>
          </w:p>
          <w:p w14:paraId="4DB167A4" w14:textId="77777777" w:rsidR="00CF2BE7" w:rsidRPr="009B4B3C" w:rsidRDefault="00843522" w:rsidP="00CF2BE7">
            <w:pPr>
              <w:rPr>
                <w:spacing w:val="20"/>
              </w:rPr>
            </w:pPr>
            <w:sdt>
              <w:sdtPr>
                <w:rPr>
                  <w:lang w:val="it-IT"/>
                </w:rPr>
                <w:id w:val="-1601255649"/>
                <w:placeholder>
                  <w:docPart w:val="DBB5BE605B37404684C34EF512B7D1BF"/>
                </w:placeholder>
                <w:temporary/>
                <w:showingPlcHdr/>
                <w15:appearance w15:val="hidden"/>
              </w:sdtPr>
              <w:sdtEndPr/>
              <w:sdtContent>
                <w:r w:rsidR="003F1D3E">
                  <w:rPr>
                    <w:lang w:val="it-IT"/>
                  </w:rPr>
                  <w:t xml:space="preserve">BFA, </w:t>
                </w:r>
                <w:r w:rsidR="003F1D3E" w:rsidRPr="009B4B3C">
                  <w:rPr>
                    <w:lang w:val="it-IT"/>
                  </w:rPr>
                  <w:t>Graphic Design</w:t>
                </w:r>
              </w:sdtContent>
            </w:sdt>
          </w:p>
          <w:p w14:paraId="29E1E442" w14:textId="77777777" w:rsidR="00CF2BE7" w:rsidRDefault="00843522" w:rsidP="00CF2BE7">
            <w:pPr>
              <w:rPr>
                <w:lang w:val="it-IT"/>
              </w:rPr>
            </w:pPr>
            <w:sdt>
              <w:sdtPr>
                <w:rPr>
                  <w:lang w:val="it-IT"/>
                </w:rPr>
                <w:id w:val="84735397"/>
                <w:placeholder>
                  <w:docPart w:val="11CF3E49EF9443D38DBE9B5DBC68F49A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9B4B3C">
                  <w:rPr>
                    <w:lang w:val="it-IT"/>
                  </w:rPr>
                  <w:t>20XX</w:t>
                </w:r>
              </w:sdtContent>
            </w:sdt>
          </w:p>
          <w:p w14:paraId="59FE7E1C" w14:textId="77777777" w:rsidR="00CF2BE7" w:rsidRDefault="00CF2BE7" w:rsidP="008770FA">
            <w:pPr>
              <w:rPr>
                <w:lang w:val="it-IT"/>
              </w:rPr>
            </w:pPr>
          </w:p>
          <w:p w14:paraId="1338D29D" w14:textId="77777777" w:rsidR="008770FA" w:rsidRDefault="008770FA" w:rsidP="008770FA">
            <w:pPr>
              <w:rPr>
                <w:lang w:val="it-IT"/>
              </w:rPr>
            </w:pPr>
          </w:p>
          <w:p w14:paraId="05F48DBB" w14:textId="77777777" w:rsidR="00CF2BE7" w:rsidRDefault="00CF2BE7" w:rsidP="008770FA">
            <w:pPr>
              <w:rPr>
                <w:lang w:val="it-IT"/>
              </w:rPr>
            </w:pPr>
          </w:p>
          <w:p w14:paraId="11EDF75C" w14:textId="77777777" w:rsidR="00CF2BE7" w:rsidRDefault="00CF2BE7" w:rsidP="008770FA">
            <w:pPr>
              <w:rPr>
                <w:lang w:val="it-IT"/>
              </w:rPr>
            </w:pPr>
          </w:p>
          <w:p w14:paraId="71372F47" w14:textId="77777777" w:rsidR="00CF2BE7" w:rsidRPr="00C822BF" w:rsidRDefault="00843522" w:rsidP="00CF2BE7">
            <w:pPr>
              <w:pStyle w:val="Heading1"/>
            </w:pPr>
            <w:sdt>
              <w:sdtPr>
                <w:id w:val="1687565607"/>
                <w:placeholder>
                  <w:docPart w:val="2C66806404FF49B0A62FBB3F53FACB10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C822BF">
                  <w:t>SKILLS</w:t>
                </w:r>
              </w:sdtContent>
            </w:sdt>
          </w:p>
          <w:p w14:paraId="6D1DB319" w14:textId="77777777" w:rsidR="00CF2BE7" w:rsidRPr="008377D9" w:rsidRDefault="00CF2BE7" w:rsidP="00CF2BE7">
            <w:pPr>
              <w:spacing w:line="360" w:lineRule="auto"/>
              <w:rPr>
                <w:color w:val="auto"/>
                <w:szCs w:val="20"/>
              </w:rPr>
            </w:pPr>
          </w:p>
          <w:p w14:paraId="276CAD1C" w14:textId="77777777" w:rsidR="00CF2BE7" w:rsidRPr="00771A46" w:rsidRDefault="00843522" w:rsidP="00771A46">
            <w:pPr>
              <w:pStyle w:val="ListBullet"/>
            </w:pPr>
            <w:sdt>
              <w:sdtPr>
                <w:id w:val="1886445489"/>
                <w:placeholder>
                  <w:docPart w:val="12CB8C34738546399794E565B0B8C39A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771A46">
                  <w:t>UI/UX design</w:t>
                </w:r>
              </w:sdtContent>
            </w:sdt>
          </w:p>
          <w:p w14:paraId="0F39DBB9" w14:textId="77777777" w:rsidR="003F1D3E" w:rsidRPr="00771A46" w:rsidRDefault="00843522" w:rsidP="00771A46">
            <w:pPr>
              <w:pStyle w:val="ListBullet"/>
            </w:pPr>
            <w:sdt>
              <w:sdtPr>
                <w:id w:val="-1272859729"/>
                <w:placeholder>
                  <w:docPart w:val="F9207D67B6684D2E808B99B2DFB8184B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771A46">
                  <w:t>User research</w:t>
                </w:r>
              </w:sdtContent>
            </w:sdt>
          </w:p>
          <w:p w14:paraId="39AF05CC" w14:textId="77777777" w:rsidR="003F1D3E" w:rsidRPr="00771A46" w:rsidRDefault="00843522" w:rsidP="00771A46">
            <w:pPr>
              <w:pStyle w:val="ListBullet"/>
            </w:pPr>
            <w:sdt>
              <w:sdtPr>
                <w:id w:val="308601560"/>
                <w:placeholder>
                  <w:docPart w:val="6B2411B409F54C1EB780286C57D38080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771A46">
                  <w:t>Usability testing</w:t>
                </w:r>
              </w:sdtContent>
            </w:sdt>
          </w:p>
          <w:p w14:paraId="0A7E48CA" w14:textId="77777777" w:rsidR="00CF2BE7" w:rsidRPr="00CF2BE7" w:rsidRDefault="00843522" w:rsidP="00771A46">
            <w:pPr>
              <w:pStyle w:val="ListBullet"/>
            </w:pPr>
            <w:sdt>
              <w:sdtPr>
                <w:id w:val="-144671276"/>
                <w:placeholder>
                  <w:docPart w:val="DE4FDD631FF7492C841BFF8937754BBB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771A46">
                  <w:t>Project management</w:t>
                </w:r>
              </w:sdtContent>
            </w:sdt>
          </w:p>
        </w:tc>
        <w:tc>
          <w:tcPr>
            <w:tcW w:w="737" w:type="dxa"/>
            <w:vMerge/>
          </w:tcPr>
          <w:p w14:paraId="29BB3384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000000" w:themeColor="text1"/>
            </w:tcBorders>
          </w:tcPr>
          <w:p w14:paraId="0DB42965" w14:textId="77777777" w:rsidR="00CF2BE7" w:rsidRPr="00CA07A7" w:rsidRDefault="00CF2BE7" w:rsidP="00F46F61"/>
        </w:tc>
      </w:tr>
      <w:tr w:rsidR="00CF2BE7" w:rsidRPr="00020BEB" w14:paraId="02262B9B" w14:textId="77777777" w:rsidTr="003F1D3E">
        <w:trPr>
          <w:trHeight w:val="3195"/>
        </w:trPr>
        <w:tc>
          <w:tcPr>
            <w:tcW w:w="3692" w:type="dxa"/>
            <w:vMerge/>
          </w:tcPr>
          <w:p w14:paraId="730EC262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8442131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8BA0462" w14:textId="77777777" w:rsidR="00CF2BE7" w:rsidRPr="00020BEB" w:rsidRDefault="00843522" w:rsidP="00CF2BE7">
            <w:pPr>
              <w:pStyle w:val="Heading1"/>
            </w:pPr>
            <w:sdt>
              <w:sdtPr>
                <w:id w:val="1696962928"/>
                <w:placeholder>
                  <w:docPart w:val="8743AD9F64394D1F946A0192447A2D3C"/>
                </w:placeholder>
                <w:temporary/>
                <w:showingPlcHdr/>
                <w15:appearance w15:val="hidden"/>
              </w:sdtPr>
              <w:sdtEndPr/>
              <w:sdtContent>
                <w:r w:rsidR="00CF2BE7" w:rsidRPr="00CF2BE7">
                  <w:t>Experience</w:t>
                </w:r>
              </w:sdtContent>
            </w:sdt>
          </w:p>
          <w:p w14:paraId="6346E430" w14:textId="77777777" w:rsidR="00CF2BE7" w:rsidRDefault="00CF2BE7" w:rsidP="00CF2BE7"/>
          <w:p w14:paraId="31ACF54E" w14:textId="77777777" w:rsidR="00CF2BE7" w:rsidRPr="00020BEB" w:rsidRDefault="00843522" w:rsidP="00933EF6">
            <w:pPr>
              <w:pStyle w:val="Heading2"/>
            </w:pPr>
            <w:sdt>
              <w:sdtPr>
                <w:id w:val="233057729"/>
                <w:placeholder>
                  <w:docPart w:val="F121F16AE56A4DC8899D683C3AB6F11F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t xml:space="preserve">Senior UI/UX </w:t>
                </w:r>
                <w:r w:rsidR="003F1D3E" w:rsidRPr="00933EF6">
                  <w:t>Designer</w:t>
                </w:r>
              </w:sdtContent>
            </w:sdt>
            <w:r w:rsidR="003F1D3E">
              <w:t xml:space="preserve"> </w:t>
            </w:r>
            <w:sdt>
              <w:sdtPr>
                <w:rPr>
                  <w:rStyle w:val="NotBold"/>
                </w:rPr>
                <w:id w:val="-1928421878"/>
                <w:placeholder>
                  <w:docPart w:val="684F5ECD5293417AACFB4516CD479361"/>
                </w:placeholder>
                <w:temporary/>
                <w:showingPlcHdr/>
                <w15:appearance w15:val="hidden"/>
              </w:sdtPr>
              <w:sdtEndPr>
                <w:rPr>
                  <w:rStyle w:val="NotBold"/>
                </w:rPr>
              </w:sdtEndPr>
              <w:sdtContent>
                <w:r w:rsidR="003F1D3E" w:rsidRPr="00771A46">
                  <w:rPr>
                    <w:rStyle w:val="NotBold"/>
                  </w:rPr>
                  <w:t>PROSEWARE, INC.</w:t>
                </w:r>
              </w:sdtContent>
            </w:sdt>
          </w:p>
          <w:p w14:paraId="534B9271" w14:textId="77777777" w:rsidR="00CF2BE7" w:rsidRPr="00020BEB" w:rsidRDefault="00843522" w:rsidP="00933EF6">
            <w:pPr>
              <w:pStyle w:val="Heading3"/>
              <w:rPr>
                <w:i/>
              </w:rPr>
            </w:pPr>
            <w:sdt>
              <w:sdtPr>
                <w:id w:val="-1787652589"/>
                <w:placeholder>
                  <w:docPart w:val="B84C5363F83949E180A355CD0E7B38A9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t>Jan 20XX</w:t>
                </w:r>
                <w:r w:rsidR="003F1D3E">
                  <w:t xml:space="preserve"> </w:t>
                </w:r>
                <w:r w:rsidR="003F1D3E" w:rsidRPr="00020BEB">
                  <w:t>-</w:t>
                </w:r>
                <w:r w:rsidR="003F1D3E">
                  <w:t xml:space="preserve"> </w:t>
                </w:r>
                <w:r w:rsidR="003F1D3E" w:rsidRPr="00020BEB">
                  <w:t>Dec 20XX</w:t>
                </w:r>
              </w:sdtContent>
            </w:sdt>
          </w:p>
          <w:p w14:paraId="153DE27A" w14:textId="77777777" w:rsidR="00CF2BE7" w:rsidRPr="00CF2BE7" w:rsidRDefault="00843522" w:rsidP="003F1D3E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764618238"/>
                <w:placeholder>
                  <w:docPart w:val="2A6B166790AC4FFFA96B8E031F42435B"/>
                </w:placeholder>
                <w:temporary/>
                <w:showingPlcHdr/>
                <w15:appearance w15:val="hidden"/>
              </w:sdtPr>
              <w:sdtEndPr/>
              <w:sdtContent>
                <w:r w:rsidR="003F1D3E" w:rsidRPr="00020BEB">
                  <w:rPr>
                    <w:color w:val="auto"/>
                    <w:szCs w:val="20"/>
                  </w:rPr>
    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    </w:r>
              </w:sdtContent>
            </w:sdt>
          </w:p>
        </w:tc>
      </w:tr>
      <w:tr w:rsidR="00CF2BE7" w:rsidRPr="00020BEB" w14:paraId="79F6FD12" w14:textId="77777777" w:rsidTr="00CF2BE7">
        <w:trPr>
          <w:trHeight w:val="180"/>
        </w:trPr>
        <w:tc>
          <w:tcPr>
            <w:tcW w:w="3692" w:type="dxa"/>
            <w:vMerge/>
          </w:tcPr>
          <w:p w14:paraId="0D637F27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3D11A43B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68D64A97" w14:textId="77777777" w:rsidR="00CF2BE7" w:rsidRDefault="00CF2BE7" w:rsidP="00CF2BE7">
            <w:pPr>
              <w:pStyle w:val="Heading1"/>
            </w:pPr>
          </w:p>
        </w:tc>
        <w:tc>
          <w:tcPr>
            <w:tcW w:w="3690" w:type="dxa"/>
          </w:tcPr>
          <w:p w14:paraId="7FF876EA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576E60F0" w14:textId="77777777" w:rsidTr="003F1D3E">
        <w:trPr>
          <w:trHeight w:val="512"/>
        </w:trPr>
        <w:tc>
          <w:tcPr>
            <w:tcW w:w="3692" w:type="dxa"/>
            <w:vMerge/>
          </w:tcPr>
          <w:p w14:paraId="1357845E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F7DC21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368CED0A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310B5B4" w14:textId="77777777" w:rsidTr="003F1D3E">
        <w:trPr>
          <w:trHeight w:val="2187"/>
        </w:trPr>
        <w:tc>
          <w:tcPr>
            <w:tcW w:w="3692" w:type="dxa"/>
            <w:vMerge/>
          </w:tcPr>
          <w:p w14:paraId="4089BBE4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7EF9F87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56BDB084" w14:textId="77777777" w:rsidR="003F1D3E" w:rsidRPr="00020BEB" w:rsidRDefault="00843522" w:rsidP="003F1D3E">
            <w:pPr>
              <w:pStyle w:val="Heading2"/>
            </w:pPr>
            <w:sdt>
              <w:sdtPr>
                <w:id w:val="446669347"/>
                <w:placeholder>
                  <w:docPart w:val="6C4034D867DF4F32834FF8014BFAA291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t>UI/UX Designer</w:t>
                </w:r>
              </w:sdtContent>
            </w:sdt>
            <w:r w:rsidR="003F1D3E">
              <w:t xml:space="preserve"> </w:t>
            </w:r>
            <w:sdt>
              <w:sdtPr>
                <w:rPr>
                  <w:rStyle w:val="NotBold"/>
                </w:rPr>
                <w:id w:val="1799105444"/>
                <w:placeholder>
                  <w:docPart w:val="291942E588FB48EB892E4ADC5AD86650"/>
                </w:placeholder>
                <w:temporary/>
                <w:showingPlcHdr/>
                <w15:appearance w15:val="hidden"/>
              </w:sdtPr>
              <w:sdtEndPr>
                <w:rPr>
                  <w:rStyle w:val="NotBold"/>
                </w:rPr>
              </w:sdtEndPr>
              <w:sdtContent>
                <w:r w:rsidR="003F1D3E" w:rsidRPr="00771A46">
                  <w:rPr>
                    <w:rStyle w:val="NotBold"/>
                  </w:rPr>
                  <w:t>PROSEWARE, INC.</w:t>
                </w:r>
              </w:sdtContent>
            </w:sdt>
          </w:p>
          <w:p w14:paraId="4629964A" w14:textId="77777777" w:rsidR="003F1D3E" w:rsidRPr="00020BEB" w:rsidRDefault="00843522" w:rsidP="003F1D3E">
            <w:pPr>
              <w:pStyle w:val="Heading3"/>
              <w:rPr>
                <w:i/>
              </w:rPr>
            </w:pPr>
            <w:sdt>
              <w:sdtPr>
                <w:id w:val="-2058235845"/>
                <w:placeholder>
                  <w:docPart w:val="2E7DCBE887B345FAA87ED92322DBAE2A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t>Oct 20XX</w:t>
                </w:r>
                <w:r w:rsidR="00343C48">
                  <w:t xml:space="preserve"> </w:t>
                </w:r>
                <w:r w:rsidR="00343C48" w:rsidRPr="00020BEB">
                  <w:t>-</w:t>
                </w:r>
                <w:r w:rsidR="00343C48">
                  <w:t xml:space="preserve"> </w:t>
                </w:r>
                <w:r w:rsidR="00343C48" w:rsidRPr="00020BEB">
                  <w:t>Jul 20XX</w:t>
                </w:r>
              </w:sdtContent>
            </w:sdt>
          </w:p>
          <w:p w14:paraId="447762A9" w14:textId="77777777" w:rsidR="00CF2BE7" w:rsidRPr="00CF2BE7" w:rsidRDefault="00843522" w:rsidP="00CF2BE7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-557716343"/>
                <w:placeholder>
                  <w:docPart w:val="026A7A656E92408E91A7BEB064324513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rPr>
                    <w:color w:val="auto"/>
                    <w:szCs w:val="20"/>
                  </w:rPr>
    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    </w:r>
              </w:sdtContent>
            </w:sdt>
          </w:p>
        </w:tc>
      </w:tr>
      <w:tr w:rsidR="003F1D3E" w:rsidRPr="00020BEB" w14:paraId="6F834F84" w14:textId="77777777" w:rsidTr="003F1D3E">
        <w:trPr>
          <w:trHeight w:val="153"/>
        </w:trPr>
        <w:tc>
          <w:tcPr>
            <w:tcW w:w="3692" w:type="dxa"/>
            <w:vMerge/>
          </w:tcPr>
          <w:p w14:paraId="231778BC" w14:textId="77777777" w:rsidR="003F1D3E" w:rsidRPr="00CA07A7" w:rsidRDefault="003F1D3E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567F7C91" w14:textId="77777777" w:rsidR="003F1D3E" w:rsidRPr="00020BEB" w:rsidRDefault="003F1D3E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2681" w:type="dxa"/>
            <w:tcBorders>
              <w:bottom w:val="single" w:sz="4" w:space="0" w:color="auto"/>
            </w:tcBorders>
          </w:tcPr>
          <w:p w14:paraId="73DAB052" w14:textId="77777777" w:rsidR="003F1D3E" w:rsidRDefault="003F1D3E" w:rsidP="00CF2BE7">
            <w:pPr>
              <w:pStyle w:val="Heading1"/>
            </w:pPr>
          </w:p>
        </w:tc>
        <w:tc>
          <w:tcPr>
            <w:tcW w:w="3690" w:type="dxa"/>
          </w:tcPr>
          <w:p w14:paraId="27AB3E57" w14:textId="77777777" w:rsidR="003F1D3E" w:rsidRDefault="003F1D3E" w:rsidP="00CF2BE7">
            <w:pPr>
              <w:pStyle w:val="Heading1"/>
            </w:pPr>
          </w:p>
        </w:tc>
      </w:tr>
      <w:tr w:rsidR="00CF2BE7" w:rsidRPr="00020BEB" w14:paraId="2BE72D19" w14:textId="77777777" w:rsidTr="003F1D3E">
        <w:trPr>
          <w:trHeight w:val="215"/>
        </w:trPr>
        <w:tc>
          <w:tcPr>
            <w:tcW w:w="3692" w:type="dxa"/>
            <w:vMerge/>
          </w:tcPr>
          <w:p w14:paraId="1B8E78D6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43BE6336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79F0F4AB" w14:textId="77777777" w:rsidR="00CF2BE7" w:rsidRDefault="00CF2BE7" w:rsidP="00CF2BE7">
            <w:pPr>
              <w:pStyle w:val="Heading1"/>
            </w:pPr>
          </w:p>
        </w:tc>
      </w:tr>
      <w:tr w:rsidR="00CF2BE7" w:rsidRPr="00020BEB" w14:paraId="3D50B774" w14:textId="77777777" w:rsidTr="00CF2BE7">
        <w:trPr>
          <w:trHeight w:val="80"/>
        </w:trPr>
        <w:tc>
          <w:tcPr>
            <w:tcW w:w="3692" w:type="dxa"/>
            <w:vMerge/>
          </w:tcPr>
          <w:p w14:paraId="5EB9DDFD" w14:textId="77777777" w:rsidR="00CF2BE7" w:rsidRPr="00CA07A7" w:rsidRDefault="00CF2BE7" w:rsidP="00B31DA4">
            <w:pPr>
              <w:rPr>
                <w:color w:val="auto"/>
                <w:szCs w:val="20"/>
              </w:rPr>
            </w:pPr>
          </w:p>
        </w:tc>
        <w:tc>
          <w:tcPr>
            <w:tcW w:w="737" w:type="dxa"/>
            <w:vMerge/>
          </w:tcPr>
          <w:p w14:paraId="1B861ECF" w14:textId="77777777" w:rsidR="00CF2BE7" w:rsidRPr="00020BEB" w:rsidRDefault="00CF2BE7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6371" w:type="dxa"/>
            <w:gridSpan w:val="2"/>
          </w:tcPr>
          <w:p w14:paraId="0358B442" w14:textId="77777777" w:rsidR="00343C48" w:rsidRPr="00020BEB" w:rsidRDefault="00843522" w:rsidP="00343C48">
            <w:pPr>
              <w:pStyle w:val="Heading2"/>
            </w:pPr>
            <w:sdt>
              <w:sdtPr>
                <w:id w:val="-602573567"/>
                <w:placeholder>
                  <w:docPart w:val="748F11D253D645748DB683F3F21AE0EB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t>UI/UX Designer</w:t>
                </w:r>
              </w:sdtContent>
            </w:sdt>
            <w:r w:rsidR="00343C48">
              <w:t xml:space="preserve"> </w:t>
            </w:r>
            <w:sdt>
              <w:sdtPr>
                <w:rPr>
                  <w:rStyle w:val="NotBold"/>
                </w:rPr>
                <w:id w:val="101689326"/>
                <w:placeholder>
                  <w:docPart w:val="5400E8986DBA4013989E2CCBAE816A32"/>
                </w:placeholder>
                <w:temporary/>
                <w:showingPlcHdr/>
                <w15:appearance w15:val="hidden"/>
              </w:sdtPr>
              <w:sdtEndPr>
                <w:rPr>
                  <w:rStyle w:val="NotBold"/>
                </w:rPr>
              </w:sdtEndPr>
              <w:sdtContent>
                <w:r w:rsidR="00343C48" w:rsidRPr="00771A46">
                  <w:rPr>
                    <w:rStyle w:val="NotBold"/>
                  </w:rPr>
                  <w:t>RELECLOUD</w:t>
                </w:r>
              </w:sdtContent>
            </w:sdt>
          </w:p>
          <w:p w14:paraId="7D07FF45" w14:textId="77777777" w:rsidR="00343C48" w:rsidRPr="00020BEB" w:rsidRDefault="00843522" w:rsidP="00343C48">
            <w:pPr>
              <w:pStyle w:val="Heading3"/>
              <w:rPr>
                <w:i/>
              </w:rPr>
            </w:pPr>
            <w:sdt>
              <w:sdtPr>
                <w:id w:val="-997647621"/>
                <w:placeholder>
                  <w:docPart w:val="F09B569891A94B4AA3BB654096489D54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t>Feb 20XX</w:t>
                </w:r>
                <w:r w:rsidR="00343C48">
                  <w:t xml:space="preserve"> </w:t>
                </w:r>
                <w:r w:rsidR="00343C48" w:rsidRPr="00020BEB">
                  <w:t>-</w:t>
                </w:r>
                <w:r w:rsidR="00343C48">
                  <w:t xml:space="preserve"> </w:t>
                </w:r>
                <w:r w:rsidR="00343C48" w:rsidRPr="00020BEB">
                  <w:t>Oct 20XX</w:t>
                </w:r>
              </w:sdtContent>
            </w:sdt>
            <w:r w:rsidR="00343C48">
              <w:t xml:space="preserve"> </w:t>
            </w:r>
          </w:p>
          <w:p w14:paraId="36D8FC38" w14:textId="77777777" w:rsidR="00CF2BE7" w:rsidRPr="00343C48" w:rsidRDefault="00843522" w:rsidP="00343C48">
            <w:pPr>
              <w:rPr>
                <w:color w:val="auto"/>
                <w:szCs w:val="20"/>
              </w:rPr>
            </w:pPr>
            <w:sdt>
              <w:sdtPr>
                <w:rPr>
                  <w:color w:val="auto"/>
                  <w:szCs w:val="20"/>
                </w:rPr>
                <w:id w:val="1737592562"/>
                <w:placeholder>
                  <w:docPart w:val="63DE0EEBA0944C9BA11BF4B4C973656D"/>
                </w:placeholder>
                <w:temporary/>
                <w:showingPlcHdr/>
                <w15:appearance w15:val="hidden"/>
              </w:sdtPr>
              <w:sdtEndPr/>
              <w:sdtContent>
                <w:r w:rsidR="00343C48" w:rsidRPr="00020BEB">
                  <w:rPr>
                    <w:color w:val="auto"/>
                    <w:szCs w:val="20"/>
                  </w:rPr>
                  <w:t xml:space="preserve">Conducted user research and developed user personas to inform product design and development. Designed user flows, wireframes, and prototypes for a mobile app that won several industry awards. Worked closely with the development team </w:t>
                </w:r>
                <w:r w:rsidR="00343C48">
                  <w:rPr>
                    <w:color w:val="auto"/>
                    <w:szCs w:val="20"/>
                  </w:rPr>
                  <w:br/>
                </w:r>
                <w:r w:rsidR="00343C48" w:rsidRPr="00020BEB">
                  <w:rPr>
                    <w:color w:val="auto"/>
                    <w:szCs w:val="20"/>
                  </w:rPr>
                  <w:t>to ensure designs were implemented accurately and efficiently</w:t>
                </w:r>
                <w:r w:rsidR="00A365DA">
                  <w:rPr>
                    <w:color w:val="auto"/>
                    <w:szCs w:val="20"/>
                  </w:rPr>
                  <w:t>.</w:t>
                </w:r>
              </w:sdtContent>
            </w:sdt>
          </w:p>
        </w:tc>
      </w:tr>
    </w:tbl>
    <w:p w14:paraId="5C9A9F13" w14:textId="77777777" w:rsidR="00871DB8" w:rsidRPr="00020BEB" w:rsidRDefault="00871DB8" w:rsidP="00016465">
      <w:pPr>
        <w:rPr>
          <w:color w:val="auto"/>
        </w:rPr>
      </w:pPr>
    </w:p>
    <w:sectPr w:rsidR="00871DB8" w:rsidRPr="00020BEB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4AFD3" w14:textId="77777777" w:rsidR="00843522" w:rsidRDefault="00843522" w:rsidP="00AA35A8">
      <w:pPr>
        <w:spacing w:line="240" w:lineRule="auto"/>
      </w:pPr>
      <w:r>
        <w:separator/>
      </w:r>
    </w:p>
  </w:endnote>
  <w:endnote w:type="continuationSeparator" w:id="0">
    <w:p w14:paraId="20B74AF3" w14:textId="77777777" w:rsidR="00843522" w:rsidRDefault="00843522" w:rsidP="00AA35A8">
      <w:pPr>
        <w:spacing w:line="240" w:lineRule="auto"/>
      </w:pPr>
      <w:r>
        <w:continuationSeparator/>
      </w:r>
    </w:p>
  </w:endnote>
  <w:endnote w:type="continuationNotice" w:id="1">
    <w:p w14:paraId="7F922CFF" w14:textId="77777777" w:rsidR="00843522" w:rsidRDefault="008435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4FE9" w14:textId="77777777" w:rsidR="00843522" w:rsidRDefault="00843522" w:rsidP="00AA35A8">
      <w:pPr>
        <w:spacing w:line="240" w:lineRule="auto"/>
      </w:pPr>
      <w:r>
        <w:separator/>
      </w:r>
    </w:p>
  </w:footnote>
  <w:footnote w:type="continuationSeparator" w:id="0">
    <w:p w14:paraId="2126657D" w14:textId="77777777" w:rsidR="00843522" w:rsidRDefault="00843522" w:rsidP="00AA35A8">
      <w:pPr>
        <w:spacing w:line="240" w:lineRule="auto"/>
      </w:pPr>
      <w:r>
        <w:continuationSeparator/>
      </w:r>
    </w:p>
  </w:footnote>
  <w:footnote w:type="continuationNotice" w:id="1">
    <w:p w14:paraId="5C3C46C5" w14:textId="77777777" w:rsidR="00843522" w:rsidRDefault="0084352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29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1"/>
  </w:num>
  <w:num w:numId="2" w16cid:durableId="1806507031">
    <w:abstractNumId w:val="7"/>
  </w:num>
  <w:num w:numId="3" w16cid:durableId="1774394388">
    <w:abstractNumId w:val="3"/>
  </w:num>
  <w:num w:numId="4" w16cid:durableId="2058429382">
    <w:abstractNumId w:val="4"/>
  </w:num>
  <w:num w:numId="5" w16cid:durableId="537013467">
    <w:abstractNumId w:val="2"/>
  </w:num>
  <w:num w:numId="6" w16cid:durableId="1832286735">
    <w:abstractNumId w:val="5"/>
  </w:num>
  <w:num w:numId="7" w16cid:durableId="909921174">
    <w:abstractNumId w:val="0"/>
  </w:num>
  <w:num w:numId="8" w16cid:durableId="1533300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22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28EA"/>
    <w:rsid w:val="004D5532"/>
    <w:rsid w:val="00524297"/>
    <w:rsid w:val="005273AD"/>
    <w:rsid w:val="00537559"/>
    <w:rsid w:val="00552CAA"/>
    <w:rsid w:val="00583F2A"/>
    <w:rsid w:val="005E11A5"/>
    <w:rsid w:val="00607A35"/>
    <w:rsid w:val="00626B3C"/>
    <w:rsid w:val="00660FBB"/>
    <w:rsid w:val="0069541B"/>
    <w:rsid w:val="006A1E18"/>
    <w:rsid w:val="006A37C0"/>
    <w:rsid w:val="006C7C99"/>
    <w:rsid w:val="006C7F5A"/>
    <w:rsid w:val="006D4544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831977"/>
    <w:rsid w:val="00836AA3"/>
    <w:rsid w:val="008377D9"/>
    <w:rsid w:val="00843522"/>
    <w:rsid w:val="00850571"/>
    <w:rsid w:val="008506D1"/>
    <w:rsid w:val="00871DB8"/>
    <w:rsid w:val="008770FA"/>
    <w:rsid w:val="00887E05"/>
    <w:rsid w:val="008A171A"/>
    <w:rsid w:val="008C6FDE"/>
    <w:rsid w:val="008D004E"/>
    <w:rsid w:val="008D5253"/>
    <w:rsid w:val="008F180B"/>
    <w:rsid w:val="008F48B9"/>
    <w:rsid w:val="00900281"/>
    <w:rsid w:val="009049BC"/>
    <w:rsid w:val="00910B68"/>
    <w:rsid w:val="00913025"/>
    <w:rsid w:val="009230A7"/>
    <w:rsid w:val="00933EF6"/>
    <w:rsid w:val="009529EB"/>
    <w:rsid w:val="009805B1"/>
    <w:rsid w:val="00984845"/>
    <w:rsid w:val="009B4B3C"/>
    <w:rsid w:val="009B55A3"/>
    <w:rsid w:val="009D646A"/>
    <w:rsid w:val="00A365D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42685"/>
    <w:rsid w:val="00B51639"/>
    <w:rsid w:val="00B65B45"/>
    <w:rsid w:val="00B75292"/>
    <w:rsid w:val="00B8453F"/>
    <w:rsid w:val="00B85473"/>
    <w:rsid w:val="00B86C53"/>
    <w:rsid w:val="00BD2BE1"/>
    <w:rsid w:val="00BE3FED"/>
    <w:rsid w:val="00BE5968"/>
    <w:rsid w:val="00BF3DBB"/>
    <w:rsid w:val="00C0565B"/>
    <w:rsid w:val="00C163A1"/>
    <w:rsid w:val="00C33D8C"/>
    <w:rsid w:val="00C62E97"/>
    <w:rsid w:val="00C822BF"/>
    <w:rsid w:val="00C90004"/>
    <w:rsid w:val="00CA07A7"/>
    <w:rsid w:val="00CA61BE"/>
    <w:rsid w:val="00CB3E40"/>
    <w:rsid w:val="00CF22B3"/>
    <w:rsid w:val="00CF2BE7"/>
    <w:rsid w:val="00D00CD9"/>
    <w:rsid w:val="00D06148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D56F7"/>
    <w:rsid w:val="00FD73C5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4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ica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ct\AppData\Roaming\Microsoft\Templates\Modern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angelica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EF4577EB4740D88778A0A1E6F35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FDF14-021D-4ED6-BB51-BDD1C5397E5F}"/>
      </w:docPartPr>
      <w:docPartBody>
        <w:p w:rsidR="00054A50" w:rsidRDefault="00054A50">
          <w:pPr>
            <w:pStyle w:val="85EF4577EB4740D88778A0A1E6F354B3"/>
          </w:pPr>
          <w:r w:rsidRPr="005B0AD4">
            <w:t>Objective</w:t>
          </w:r>
        </w:p>
      </w:docPartBody>
    </w:docPart>
    <w:docPart>
      <w:docPartPr>
        <w:name w:val="0D228F4D7BE245FD9E277F1BE49A6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E1801-B4B2-4C27-8F0D-106AF16ACBDC}"/>
      </w:docPartPr>
      <w:docPartBody>
        <w:p w:rsidR="00054A50" w:rsidRDefault="00054A50">
          <w:pPr>
            <w:pStyle w:val="0D228F4D7BE245FD9E277F1BE49A6FE9"/>
          </w:pPr>
          <w:r w:rsidRPr="00020BEB">
            <w:rPr>
              <w:szCs w:val="20"/>
            </w:rPr>
            <w:t>To obtain a challenging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 xml:space="preserve">UI/UX Designer position 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where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my creativity,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problem-solving</w:t>
          </w:r>
          <w:r>
            <w:rPr>
              <w:szCs w:val="20"/>
            </w:rPr>
            <w:t xml:space="preserve"> </w:t>
          </w:r>
          <w:r w:rsidRPr="00020BEB">
            <w:rPr>
              <w:szCs w:val="20"/>
            </w:rPr>
            <w:t>skills,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experience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in designing engaging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user-friendly interface</w:t>
          </w:r>
          <w:r>
            <w:rPr>
              <w:szCs w:val="20"/>
            </w:rPr>
            <w:t>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can be utilized to enhance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user experiences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and drive business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objectives.</w:t>
          </w:r>
        </w:p>
      </w:docPartBody>
    </w:docPart>
    <w:docPart>
      <w:docPartPr>
        <w:name w:val="B40CE565034349CAB876377B30F68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84369-BE34-4ED5-A84A-6B9CE2852F44}"/>
      </w:docPartPr>
      <w:docPartBody>
        <w:p w:rsidR="00054A50" w:rsidRDefault="00054A50">
          <w:pPr>
            <w:pStyle w:val="B40CE565034349CAB876377B30F686B4"/>
          </w:pPr>
          <w:r w:rsidRPr="00771A46">
            <w:rPr>
              <w:lang w:val="de-DE"/>
            </w:rPr>
            <w:t>UI/UX Designer</w:t>
          </w:r>
        </w:p>
      </w:docPartBody>
    </w:docPart>
    <w:docPart>
      <w:docPartPr>
        <w:name w:val="D31989CD22CE422BAA1622F8ADE81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D88D5-90FA-4484-86CE-46A1C108ED3D}"/>
      </w:docPartPr>
      <w:docPartBody>
        <w:p w:rsidR="00054A50" w:rsidRDefault="00054A50">
          <w:pPr>
            <w:pStyle w:val="D31989CD22CE422BAA1622F8ADE819FA"/>
          </w:pPr>
          <w:r w:rsidRPr="009B4B3C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5DE07F5C6C344E183259BEC1893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C2E31-B8D1-4FCB-BA70-34A8D1D3F9A1}"/>
      </w:docPartPr>
      <w:docPartBody>
        <w:p w:rsidR="00054A50" w:rsidRDefault="00054A50">
          <w:pPr>
            <w:pStyle w:val="F5DE07F5C6C344E183259BEC18935D41"/>
          </w:pPr>
          <w:r w:rsidRPr="00771A46">
            <w:t>CONTACT</w:t>
          </w:r>
        </w:p>
      </w:docPartBody>
    </w:docPart>
    <w:docPart>
      <w:docPartPr>
        <w:name w:val="19808E5920D848B7B1CE792A60486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7D7A8-6AA7-429A-A76E-F89B66DD5C66}"/>
      </w:docPartPr>
      <w:docPartBody>
        <w:p w:rsidR="00054A50" w:rsidRDefault="00054A50">
          <w:pPr>
            <w:pStyle w:val="19808E5920D848B7B1CE792A6048678D"/>
          </w:pPr>
          <w:hyperlink r:id="rId4" w:history="1">
            <w:r w:rsidRPr="003F1D3E">
              <w:rPr>
                <w:lang w:val="it-IT"/>
              </w:rPr>
              <w:t>angelica@example.com</w:t>
            </w:r>
          </w:hyperlink>
        </w:p>
      </w:docPartBody>
    </w:docPart>
    <w:docPart>
      <w:docPartPr>
        <w:name w:val="4E99F01DD1D74B0E90738DEFA34B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41104-C1A6-4408-8FFF-6105CF099447}"/>
      </w:docPartPr>
      <w:docPartBody>
        <w:p w:rsidR="00054A50" w:rsidRDefault="00054A50">
          <w:pPr>
            <w:pStyle w:val="4E99F01DD1D74B0E90738DEFA34B354C"/>
          </w:pPr>
          <w:r w:rsidRPr="008377D9">
            <w:t>www.interestingsite.com</w:t>
          </w:r>
        </w:p>
      </w:docPartBody>
    </w:docPart>
    <w:docPart>
      <w:docPartPr>
        <w:name w:val="3A1CC7583E6F4790853611F17A972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BE18E-7A01-4FAD-8C67-9981ABF60AE2}"/>
      </w:docPartPr>
      <w:docPartBody>
        <w:p w:rsidR="00054A50" w:rsidRDefault="00054A50">
          <w:pPr>
            <w:pStyle w:val="3A1CC7583E6F4790853611F17A972D7F"/>
          </w:pPr>
          <w:r w:rsidRPr="00020BEB">
            <w:t>(212) 555-0155</w:t>
          </w:r>
        </w:p>
      </w:docPartBody>
    </w:docPart>
    <w:docPart>
      <w:docPartPr>
        <w:name w:val="230774D7A2E942DDB157935B93E1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E7E03-C89D-4BF2-AA31-39D6F3B877FA}"/>
      </w:docPartPr>
      <w:docPartBody>
        <w:p w:rsidR="00054A50" w:rsidRDefault="00054A50">
          <w:pPr>
            <w:pStyle w:val="230774D7A2E942DDB157935B93E1DB24"/>
          </w:pPr>
          <w:r w:rsidRPr="008377D9">
            <w:t>New York City, NY</w:t>
          </w:r>
        </w:p>
      </w:docPartBody>
    </w:docPart>
    <w:docPart>
      <w:docPartPr>
        <w:name w:val="926B782087D74CBEBD2DAC3C89EA1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098FA-3E8E-4422-9B95-9669D560427D}"/>
      </w:docPartPr>
      <w:docPartBody>
        <w:p w:rsidR="00054A50" w:rsidRDefault="00054A50">
          <w:pPr>
            <w:pStyle w:val="926B782087D74CBEBD2DAC3C89EA152F"/>
          </w:pPr>
          <w:r w:rsidRPr="00C822BF">
            <w:t>EDUCATION</w:t>
          </w:r>
        </w:p>
      </w:docPartBody>
    </w:docPart>
    <w:docPart>
      <w:docPartPr>
        <w:name w:val="21BAC577E205475CAE2BCA1846A68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4F0DF-AD91-4A20-80F1-2E367018E25D}"/>
      </w:docPartPr>
      <w:docPartBody>
        <w:p w:rsidR="00054A50" w:rsidRDefault="00054A50">
          <w:pPr>
            <w:pStyle w:val="21BAC577E205475CAE2BCA1846A6891F"/>
          </w:pPr>
          <w:r w:rsidRPr="00771A46">
            <w:rPr>
              <w:rStyle w:val="NotBold"/>
            </w:rPr>
            <w:t>SCHOOL OF FINE ART</w:t>
          </w:r>
        </w:p>
      </w:docPartBody>
    </w:docPart>
    <w:docPart>
      <w:docPartPr>
        <w:name w:val="DBB5BE605B37404684C34EF512B7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358C-162F-4E6B-BEAE-819F32422261}"/>
      </w:docPartPr>
      <w:docPartBody>
        <w:p w:rsidR="00054A50" w:rsidRDefault="00054A50">
          <w:pPr>
            <w:pStyle w:val="DBB5BE605B37404684C34EF512B7D1BF"/>
          </w:pPr>
          <w:r>
            <w:rPr>
              <w:lang w:val="it-IT"/>
            </w:rPr>
            <w:t xml:space="preserve">BFA, </w:t>
          </w:r>
          <w:r w:rsidRPr="009B4B3C">
            <w:rPr>
              <w:lang w:val="it-IT"/>
            </w:rPr>
            <w:t>Graphic Design</w:t>
          </w:r>
        </w:p>
      </w:docPartBody>
    </w:docPart>
    <w:docPart>
      <w:docPartPr>
        <w:name w:val="11CF3E49EF9443D38DBE9B5DBC68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CCC1A-687E-4281-B500-8C68CE1104B7}"/>
      </w:docPartPr>
      <w:docPartBody>
        <w:p w:rsidR="00054A50" w:rsidRDefault="00054A50">
          <w:pPr>
            <w:pStyle w:val="11CF3E49EF9443D38DBE9B5DBC68F49A"/>
          </w:pPr>
          <w:r w:rsidRPr="009B4B3C">
            <w:rPr>
              <w:lang w:val="it-IT"/>
            </w:rPr>
            <w:t>20XX</w:t>
          </w:r>
        </w:p>
      </w:docPartBody>
    </w:docPart>
    <w:docPart>
      <w:docPartPr>
        <w:name w:val="2C66806404FF49B0A62FBB3F53FAC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6881-6BF2-43FE-822A-246BD26661DC}"/>
      </w:docPartPr>
      <w:docPartBody>
        <w:p w:rsidR="00054A50" w:rsidRDefault="00054A50">
          <w:pPr>
            <w:pStyle w:val="2C66806404FF49B0A62FBB3F53FACB10"/>
          </w:pPr>
          <w:r w:rsidRPr="00C822BF">
            <w:t>SKILLS</w:t>
          </w:r>
        </w:p>
      </w:docPartBody>
    </w:docPart>
    <w:docPart>
      <w:docPartPr>
        <w:name w:val="12CB8C34738546399794E565B0B8C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2001-44C5-4B2E-A1F0-183E0F474643}"/>
      </w:docPartPr>
      <w:docPartBody>
        <w:p w:rsidR="00054A50" w:rsidRDefault="00054A50">
          <w:pPr>
            <w:pStyle w:val="12CB8C34738546399794E565B0B8C39A"/>
          </w:pPr>
          <w:r w:rsidRPr="00771A46">
            <w:t>UI/UX design</w:t>
          </w:r>
        </w:p>
      </w:docPartBody>
    </w:docPart>
    <w:docPart>
      <w:docPartPr>
        <w:name w:val="F9207D67B6684D2E808B99B2DFB8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E3AE-81CD-415F-B203-2D2F400D5DF0}"/>
      </w:docPartPr>
      <w:docPartBody>
        <w:p w:rsidR="00054A50" w:rsidRDefault="00054A50">
          <w:pPr>
            <w:pStyle w:val="F9207D67B6684D2E808B99B2DFB8184B"/>
          </w:pPr>
          <w:r w:rsidRPr="00771A46">
            <w:t>User research</w:t>
          </w:r>
        </w:p>
      </w:docPartBody>
    </w:docPart>
    <w:docPart>
      <w:docPartPr>
        <w:name w:val="6B2411B409F54C1EB780286C57D38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91646-C89F-421D-BFCF-1EB42643049F}"/>
      </w:docPartPr>
      <w:docPartBody>
        <w:p w:rsidR="00054A50" w:rsidRDefault="00054A50">
          <w:pPr>
            <w:pStyle w:val="6B2411B409F54C1EB780286C57D38080"/>
          </w:pPr>
          <w:r w:rsidRPr="00771A46">
            <w:t>Usability testing</w:t>
          </w:r>
        </w:p>
      </w:docPartBody>
    </w:docPart>
    <w:docPart>
      <w:docPartPr>
        <w:name w:val="DE4FDD631FF7492C841BFF893775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AFBC2-8649-405D-89DE-13E495C41D1D}"/>
      </w:docPartPr>
      <w:docPartBody>
        <w:p w:rsidR="00054A50" w:rsidRDefault="00054A50">
          <w:pPr>
            <w:pStyle w:val="DE4FDD631FF7492C841BFF8937754BBB"/>
          </w:pPr>
          <w:r w:rsidRPr="00771A46">
            <w:t>Project management</w:t>
          </w:r>
        </w:p>
      </w:docPartBody>
    </w:docPart>
    <w:docPart>
      <w:docPartPr>
        <w:name w:val="8743AD9F64394D1F946A0192447A2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1492-539D-43BC-AFA8-2845BDBDBDF5}"/>
      </w:docPartPr>
      <w:docPartBody>
        <w:p w:rsidR="00054A50" w:rsidRDefault="00054A50">
          <w:pPr>
            <w:pStyle w:val="8743AD9F64394D1F946A0192447A2D3C"/>
          </w:pPr>
          <w:r w:rsidRPr="00CF2BE7">
            <w:t>Experience</w:t>
          </w:r>
        </w:p>
      </w:docPartBody>
    </w:docPart>
    <w:docPart>
      <w:docPartPr>
        <w:name w:val="F121F16AE56A4DC8899D683C3AB6F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9F885-8C9D-4E5D-B3C0-E7D5A1E04059}"/>
      </w:docPartPr>
      <w:docPartBody>
        <w:p w:rsidR="00054A50" w:rsidRDefault="00054A50">
          <w:pPr>
            <w:pStyle w:val="F121F16AE56A4DC8899D683C3AB6F11F"/>
          </w:pPr>
          <w:r w:rsidRPr="00020BEB">
            <w:t xml:space="preserve">Senior UI/UX </w:t>
          </w:r>
          <w:r w:rsidRPr="00933EF6">
            <w:t>Designer</w:t>
          </w:r>
        </w:p>
      </w:docPartBody>
    </w:docPart>
    <w:docPart>
      <w:docPartPr>
        <w:name w:val="684F5ECD5293417AACFB4516CD47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12C13-C9DF-41D8-BB49-FA20FF948BE0}"/>
      </w:docPartPr>
      <w:docPartBody>
        <w:p w:rsidR="00054A50" w:rsidRDefault="00054A50">
          <w:pPr>
            <w:pStyle w:val="684F5ECD5293417AACFB4516CD479361"/>
          </w:pPr>
          <w:r w:rsidRPr="00771A46">
            <w:rPr>
              <w:rStyle w:val="NotBold"/>
            </w:rPr>
            <w:t>PROSEWARE, INC.</w:t>
          </w:r>
        </w:p>
      </w:docPartBody>
    </w:docPart>
    <w:docPart>
      <w:docPartPr>
        <w:name w:val="B84C5363F83949E180A355CD0E7B3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29D0-B6C5-4473-BE3D-A0A6D5789684}"/>
      </w:docPartPr>
      <w:docPartBody>
        <w:p w:rsidR="00054A50" w:rsidRDefault="00054A50">
          <w:pPr>
            <w:pStyle w:val="B84C5363F83949E180A355CD0E7B38A9"/>
          </w:pPr>
          <w:r w:rsidRPr="00020BEB">
            <w:t>Jan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Dec 20XX</w:t>
          </w:r>
        </w:p>
      </w:docPartBody>
    </w:docPart>
    <w:docPart>
      <w:docPartPr>
        <w:name w:val="2A6B166790AC4FFFA96B8E031F424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3D3A3-7620-4128-99FB-94356F61D47B}"/>
      </w:docPartPr>
      <w:docPartBody>
        <w:p w:rsidR="00054A50" w:rsidRDefault="00054A50">
          <w:pPr>
            <w:pStyle w:val="2A6B166790AC4FFFA96B8E031F42435B"/>
          </w:pPr>
          <w:r w:rsidRPr="00020BEB">
            <w:rPr>
              <w:szCs w:val="20"/>
            </w:rPr>
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</w:r>
        </w:p>
      </w:docPartBody>
    </w:docPart>
    <w:docPart>
      <w:docPartPr>
        <w:name w:val="6C4034D867DF4F32834FF8014BFAA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3C34-5A83-4E8D-85E5-8FB47229CF75}"/>
      </w:docPartPr>
      <w:docPartBody>
        <w:p w:rsidR="00054A50" w:rsidRDefault="00054A50">
          <w:pPr>
            <w:pStyle w:val="6C4034D867DF4F32834FF8014BFAA291"/>
          </w:pPr>
          <w:r w:rsidRPr="00020BEB">
            <w:t>UI/UX Designer</w:t>
          </w:r>
        </w:p>
      </w:docPartBody>
    </w:docPart>
    <w:docPart>
      <w:docPartPr>
        <w:name w:val="291942E588FB48EB892E4ADC5AD86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7EF75-C0DE-473A-8D3A-DEB85242D776}"/>
      </w:docPartPr>
      <w:docPartBody>
        <w:p w:rsidR="00054A50" w:rsidRDefault="00054A50">
          <w:pPr>
            <w:pStyle w:val="291942E588FB48EB892E4ADC5AD86650"/>
          </w:pPr>
          <w:r w:rsidRPr="00771A46">
            <w:rPr>
              <w:rStyle w:val="NotBold"/>
            </w:rPr>
            <w:t>PROSEWARE, INC.</w:t>
          </w:r>
        </w:p>
      </w:docPartBody>
    </w:docPart>
    <w:docPart>
      <w:docPartPr>
        <w:name w:val="2E7DCBE887B345FAA87ED92322DBA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C9314-3CB1-4130-B7C5-9B04915A4A27}"/>
      </w:docPartPr>
      <w:docPartBody>
        <w:p w:rsidR="00054A50" w:rsidRDefault="00054A50">
          <w:pPr>
            <w:pStyle w:val="2E7DCBE887B345FAA87ED92322DBAE2A"/>
          </w:pPr>
          <w:r w:rsidRPr="00020BEB">
            <w:t>Oct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Jul 20XX</w:t>
          </w:r>
        </w:p>
      </w:docPartBody>
    </w:docPart>
    <w:docPart>
      <w:docPartPr>
        <w:name w:val="026A7A656E92408E91A7BEB064324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DAA5C-5C25-4D7B-96CF-EF9FF72E00C7}"/>
      </w:docPartPr>
      <w:docPartBody>
        <w:p w:rsidR="00054A50" w:rsidRDefault="00054A50">
          <w:pPr>
            <w:pStyle w:val="026A7A656E92408E91A7BEB064324513"/>
          </w:pPr>
          <w:r w:rsidRPr="00020BEB">
            <w:rPr>
              <w:szCs w:val="20"/>
            </w:rPr>
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</w:r>
        </w:p>
      </w:docPartBody>
    </w:docPart>
    <w:docPart>
      <w:docPartPr>
        <w:name w:val="748F11D253D645748DB683F3F21AE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E11A9-3ECD-42A6-A308-C2C3BDC82517}"/>
      </w:docPartPr>
      <w:docPartBody>
        <w:p w:rsidR="00054A50" w:rsidRDefault="00054A50">
          <w:pPr>
            <w:pStyle w:val="748F11D253D645748DB683F3F21AE0EB"/>
          </w:pPr>
          <w:r w:rsidRPr="00020BEB">
            <w:t>UI/UX Designer</w:t>
          </w:r>
        </w:p>
      </w:docPartBody>
    </w:docPart>
    <w:docPart>
      <w:docPartPr>
        <w:name w:val="5400E8986DBA4013989E2CCBAE816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1116-39FE-4135-944D-CAB04F8C08BE}"/>
      </w:docPartPr>
      <w:docPartBody>
        <w:p w:rsidR="00054A50" w:rsidRDefault="00054A50">
          <w:pPr>
            <w:pStyle w:val="5400E8986DBA4013989E2CCBAE816A32"/>
          </w:pPr>
          <w:r w:rsidRPr="00771A46">
            <w:rPr>
              <w:rStyle w:val="NotBold"/>
            </w:rPr>
            <w:t>RELECLOUD</w:t>
          </w:r>
        </w:p>
      </w:docPartBody>
    </w:docPart>
    <w:docPart>
      <w:docPartPr>
        <w:name w:val="F09B569891A94B4AA3BB654096489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BC387-9BA4-4FC4-9201-DEDC711F6B26}"/>
      </w:docPartPr>
      <w:docPartBody>
        <w:p w:rsidR="00054A50" w:rsidRDefault="00054A50">
          <w:pPr>
            <w:pStyle w:val="F09B569891A94B4AA3BB654096489D54"/>
          </w:pPr>
          <w:r w:rsidRPr="00020BEB">
            <w:t>Feb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Oct 20XX</w:t>
          </w:r>
        </w:p>
      </w:docPartBody>
    </w:docPart>
    <w:docPart>
      <w:docPartPr>
        <w:name w:val="63DE0EEBA0944C9BA11BF4B4C9736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1C73C-1E7F-434A-BF28-97A4AA641FCD}"/>
      </w:docPartPr>
      <w:docPartBody>
        <w:p w:rsidR="00054A50" w:rsidRDefault="00054A50">
          <w:pPr>
            <w:pStyle w:val="63DE0EEBA0944C9BA11BF4B4C973656D"/>
          </w:pPr>
          <w:r w:rsidRPr="00020BEB">
            <w:rPr>
              <w:szCs w:val="20"/>
            </w:rPr>
            <w:t xml:space="preserve">Conducted user research and developed user personas to inform product design and development. Designed user flows, wireframes, and prototypes for a mobile app that won several industry awards. Worked closely with the development team </w:t>
          </w:r>
          <w:r>
            <w:rPr>
              <w:szCs w:val="20"/>
            </w:rPr>
            <w:br/>
          </w:r>
          <w:r w:rsidRPr="00020BEB">
            <w:rPr>
              <w:szCs w:val="20"/>
            </w:rPr>
            <w:t>to ensure designs were implemented accurately and efficiently</w:t>
          </w:r>
          <w:r>
            <w:rPr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50"/>
    <w:rsid w:val="00054A50"/>
    <w:rsid w:val="00D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EF4577EB4740D88778A0A1E6F354B3">
    <w:name w:val="85EF4577EB4740D88778A0A1E6F354B3"/>
  </w:style>
  <w:style w:type="paragraph" w:customStyle="1" w:styleId="0D228F4D7BE245FD9E277F1BE49A6FE9">
    <w:name w:val="0D228F4D7BE245FD9E277F1BE49A6FE9"/>
  </w:style>
  <w:style w:type="paragraph" w:customStyle="1" w:styleId="0699D160E7364311822EB057A0FFDAD0">
    <w:name w:val="0699D160E7364311822EB057A0FFDAD0"/>
  </w:style>
  <w:style w:type="paragraph" w:customStyle="1" w:styleId="B40CE565034349CAB876377B30F686B4">
    <w:name w:val="B40CE565034349CAB876377B30F686B4"/>
  </w:style>
  <w:style w:type="paragraph" w:customStyle="1" w:styleId="D31989CD22CE422BAA1622F8ADE819FA">
    <w:name w:val="D31989CD22CE422BAA1622F8ADE819FA"/>
  </w:style>
  <w:style w:type="paragraph" w:customStyle="1" w:styleId="F5DE07F5C6C344E183259BEC18935D41">
    <w:name w:val="F5DE07F5C6C344E183259BEC18935D41"/>
  </w:style>
  <w:style w:type="paragraph" w:customStyle="1" w:styleId="19808E5920D848B7B1CE792A6048678D">
    <w:name w:val="19808E5920D848B7B1CE792A6048678D"/>
  </w:style>
  <w:style w:type="paragraph" w:customStyle="1" w:styleId="4E99F01DD1D74B0E90738DEFA34B354C">
    <w:name w:val="4E99F01DD1D74B0E90738DEFA34B354C"/>
  </w:style>
  <w:style w:type="paragraph" w:customStyle="1" w:styleId="3A1CC7583E6F4790853611F17A972D7F">
    <w:name w:val="3A1CC7583E6F4790853611F17A972D7F"/>
  </w:style>
  <w:style w:type="paragraph" w:customStyle="1" w:styleId="230774D7A2E942DDB157935B93E1DB24">
    <w:name w:val="230774D7A2E942DDB157935B93E1DB24"/>
  </w:style>
  <w:style w:type="paragraph" w:customStyle="1" w:styleId="926B782087D74CBEBD2DAC3C89EA152F">
    <w:name w:val="926B782087D74CBEBD2DAC3C89EA152F"/>
  </w:style>
  <w:style w:type="character" w:customStyle="1" w:styleId="NotBold">
    <w:name w:val="Not Bold"/>
    <w:uiPriority w:val="1"/>
    <w:qFormat/>
    <w:rPr>
      <w:b/>
      <w:color w:val="auto"/>
    </w:rPr>
  </w:style>
  <w:style w:type="paragraph" w:customStyle="1" w:styleId="21BAC577E205475CAE2BCA1846A6891F">
    <w:name w:val="21BAC577E205475CAE2BCA1846A6891F"/>
  </w:style>
  <w:style w:type="paragraph" w:customStyle="1" w:styleId="DBB5BE605B37404684C34EF512B7D1BF">
    <w:name w:val="DBB5BE605B37404684C34EF512B7D1BF"/>
  </w:style>
  <w:style w:type="paragraph" w:customStyle="1" w:styleId="11CF3E49EF9443D38DBE9B5DBC68F49A">
    <w:name w:val="11CF3E49EF9443D38DBE9B5DBC68F49A"/>
  </w:style>
  <w:style w:type="paragraph" w:customStyle="1" w:styleId="2C66806404FF49B0A62FBB3F53FACB10">
    <w:name w:val="2C66806404FF49B0A62FBB3F53FACB10"/>
  </w:style>
  <w:style w:type="paragraph" w:customStyle="1" w:styleId="12CB8C34738546399794E565B0B8C39A">
    <w:name w:val="12CB8C34738546399794E565B0B8C39A"/>
  </w:style>
  <w:style w:type="paragraph" w:customStyle="1" w:styleId="F9207D67B6684D2E808B99B2DFB8184B">
    <w:name w:val="F9207D67B6684D2E808B99B2DFB8184B"/>
  </w:style>
  <w:style w:type="paragraph" w:customStyle="1" w:styleId="6B2411B409F54C1EB780286C57D38080">
    <w:name w:val="6B2411B409F54C1EB780286C57D38080"/>
  </w:style>
  <w:style w:type="paragraph" w:customStyle="1" w:styleId="DE4FDD631FF7492C841BFF8937754BBB">
    <w:name w:val="DE4FDD631FF7492C841BFF8937754BBB"/>
  </w:style>
  <w:style w:type="paragraph" w:customStyle="1" w:styleId="8743AD9F64394D1F946A0192447A2D3C">
    <w:name w:val="8743AD9F64394D1F946A0192447A2D3C"/>
  </w:style>
  <w:style w:type="paragraph" w:customStyle="1" w:styleId="F121F16AE56A4DC8899D683C3AB6F11F">
    <w:name w:val="F121F16AE56A4DC8899D683C3AB6F11F"/>
  </w:style>
  <w:style w:type="paragraph" w:customStyle="1" w:styleId="684F5ECD5293417AACFB4516CD479361">
    <w:name w:val="684F5ECD5293417AACFB4516CD479361"/>
  </w:style>
  <w:style w:type="paragraph" w:customStyle="1" w:styleId="B84C5363F83949E180A355CD0E7B38A9">
    <w:name w:val="B84C5363F83949E180A355CD0E7B38A9"/>
  </w:style>
  <w:style w:type="paragraph" w:customStyle="1" w:styleId="2A6B166790AC4FFFA96B8E031F42435B">
    <w:name w:val="2A6B166790AC4FFFA96B8E031F42435B"/>
  </w:style>
  <w:style w:type="paragraph" w:customStyle="1" w:styleId="6C4034D867DF4F32834FF8014BFAA291">
    <w:name w:val="6C4034D867DF4F32834FF8014BFAA291"/>
  </w:style>
  <w:style w:type="paragraph" w:customStyle="1" w:styleId="291942E588FB48EB892E4ADC5AD86650">
    <w:name w:val="291942E588FB48EB892E4ADC5AD86650"/>
  </w:style>
  <w:style w:type="paragraph" w:customStyle="1" w:styleId="2E7DCBE887B345FAA87ED92322DBAE2A">
    <w:name w:val="2E7DCBE887B345FAA87ED92322DBAE2A"/>
  </w:style>
  <w:style w:type="paragraph" w:customStyle="1" w:styleId="026A7A656E92408E91A7BEB064324513">
    <w:name w:val="026A7A656E92408E91A7BEB064324513"/>
  </w:style>
  <w:style w:type="paragraph" w:customStyle="1" w:styleId="748F11D253D645748DB683F3F21AE0EB">
    <w:name w:val="748F11D253D645748DB683F3F21AE0EB"/>
  </w:style>
  <w:style w:type="paragraph" w:customStyle="1" w:styleId="5400E8986DBA4013989E2CCBAE816A32">
    <w:name w:val="5400E8986DBA4013989E2CCBAE816A32"/>
  </w:style>
  <w:style w:type="paragraph" w:customStyle="1" w:styleId="F09B569891A94B4AA3BB654096489D54">
    <w:name w:val="F09B569891A94B4AA3BB654096489D54"/>
  </w:style>
  <w:style w:type="paragraph" w:customStyle="1" w:styleId="63DE0EEBA0944C9BA11BF4B4C973656D">
    <w:name w:val="63DE0EEBA0944C9BA11BF4B4C97365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UIUX designer resume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2024-09-03T18:17:00Z</dcterms:created>
  <dcterms:modified xsi:type="dcterms:W3CDTF">2024-09-03T18:18:00Z</dcterms:modified>
</cp:coreProperties>
</file>